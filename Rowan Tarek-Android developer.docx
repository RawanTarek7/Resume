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BAF" w:rsidRPr="00834A9C" w:rsidRDefault="008A218D" w:rsidP="00834A9C">
      <w:pPr>
        <w:pStyle w:val="ContactInfo"/>
        <w:jc w:val="center"/>
        <w:rPr>
          <w:b/>
          <w:bCs/>
          <w:sz w:val="22"/>
          <w:szCs w:val="22"/>
        </w:rPr>
      </w:pPr>
      <w:r w:rsidRPr="00834A9C">
        <w:rPr>
          <w:b/>
          <w:bCs/>
          <w:sz w:val="22"/>
          <w:szCs w:val="22"/>
        </w:rPr>
        <w:t xml:space="preserve">Rowan </w:t>
      </w:r>
      <w:proofErr w:type="spellStart"/>
      <w:r w:rsidRPr="00834A9C">
        <w:rPr>
          <w:b/>
          <w:bCs/>
          <w:sz w:val="22"/>
          <w:szCs w:val="22"/>
        </w:rPr>
        <w:t>Tarek</w:t>
      </w:r>
      <w:proofErr w:type="spellEnd"/>
    </w:p>
    <w:p w:rsidR="007001D6" w:rsidRPr="00834A9C" w:rsidRDefault="00B76E82" w:rsidP="00834A9C">
      <w:pPr>
        <w:pStyle w:val="ContactInfo"/>
        <w:jc w:val="center"/>
        <w:rPr>
          <w:b/>
          <w:bCs/>
          <w:sz w:val="22"/>
          <w:szCs w:val="22"/>
        </w:rPr>
      </w:pPr>
      <w:r w:rsidRPr="00834A9C">
        <w:rPr>
          <w:b/>
          <w:bCs/>
          <w:sz w:val="22"/>
          <w:szCs w:val="22"/>
        </w:rPr>
        <w:t>Android Developer</w:t>
      </w:r>
    </w:p>
    <w:p w:rsidR="00A129D0" w:rsidRDefault="00A129D0" w:rsidP="00CF19C3">
      <w:pPr>
        <w:pStyle w:val="ContactInfo"/>
        <w:rPr>
          <w:b/>
          <w:bCs/>
          <w:sz w:val="18"/>
          <w:szCs w:val="18"/>
        </w:rPr>
      </w:pPr>
    </w:p>
    <w:p w:rsidR="00A129D0" w:rsidRDefault="00A129D0" w:rsidP="00A129D0">
      <w:pPr>
        <w:pStyle w:val="Heading1"/>
      </w:pPr>
      <w:r>
        <w:t>personal info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9187"/>
      </w:tblGrid>
      <w:tr w:rsidR="00A129D0" w:rsidTr="00210812">
        <w:tc>
          <w:tcPr>
            <w:tcW w:w="8640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432" w:type="dxa"/>
                <w:right w:w="115" w:type="dxa"/>
              </w:tblCellMar>
              <w:tblLook w:val="0620" w:firstRow="1" w:lastRow="0" w:firstColumn="0" w:lastColumn="0" w:noHBand="1" w:noVBand="1"/>
            </w:tblPr>
            <w:tblGrid>
              <w:gridCol w:w="8640"/>
            </w:tblGrid>
            <w:tr w:rsidR="00A129D0" w:rsidRPr="00CF19C3" w:rsidTr="00210812">
              <w:tc>
                <w:tcPr>
                  <w:tcW w:w="8640" w:type="dxa"/>
                </w:tcPr>
                <w:p w:rsidR="00A129D0" w:rsidRPr="00CF19C3" w:rsidRDefault="00A129D0" w:rsidP="00210812">
                  <w:pPr>
                    <w:pStyle w:val="ContactInfo"/>
                  </w:pPr>
                  <w:sdt>
                    <w:sdtPr>
                      <w:alias w:val="Enter street address:"/>
                      <w:tag w:val="Enter street address:"/>
                      <w:id w:val="604538570"/>
                      <w:placeholder>
                        <w:docPart w:val="574279843ADD4469AA7C9EC3A53A7D57"/>
                      </w:placeholder>
                      <w:temporary/>
                      <w:showingPlcHdr/>
                    </w:sdtPr>
                    <w:sdtContent>
                      <w:r w:rsidRPr="00CF19C3">
                        <w:rPr>
                          <w:b/>
                          <w:bCs/>
                        </w:rPr>
                        <w:t>Address</w:t>
                      </w:r>
                    </w:sdtContent>
                  </w:sdt>
                  <w:r w:rsidRPr="00CF19C3">
                    <w:t xml:space="preserve"> </w:t>
                  </w:r>
                  <w:proofErr w:type="spellStart"/>
                  <w:r w:rsidRPr="00CF19C3">
                    <w:t>sidi</w:t>
                  </w:r>
                  <w:proofErr w:type="spellEnd"/>
                  <w:r w:rsidRPr="00CF19C3">
                    <w:t xml:space="preserve"> </w:t>
                  </w:r>
                  <w:proofErr w:type="spellStart"/>
                  <w:r w:rsidRPr="00CF19C3">
                    <w:t>bishr</w:t>
                  </w:r>
                  <w:proofErr w:type="spellEnd"/>
                  <w:r>
                    <w:t xml:space="preserve"> </w:t>
                  </w:r>
                  <w:r w:rsidRPr="00CF19C3">
                    <w:t>,Alexandria</w:t>
                  </w:r>
                </w:p>
                <w:p w:rsidR="00A129D0" w:rsidRPr="00CF19C3" w:rsidRDefault="00A129D0" w:rsidP="00210812">
                  <w:pPr>
                    <w:pStyle w:val="ContactInfo"/>
                  </w:pPr>
                  <w:r w:rsidRPr="00CF19C3">
                    <w:rPr>
                      <w:b/>
                      <w:bCs/>
                    </w:rPr>
                    <w:t>Phon</w:t>
                  </w:r>
                  <w:r>
                    <w:rPr>
                      <w:b/>
                      <w:bCs/>
                    </w:rPr>
                    <w:t>e</w:t>
                  </w:r>
                  <w:r>
                    <w:t xml:space="preserve">   </w:t>
                  </w:r>
                  <w:r w:rsidRPr="00CF19C3">
                    <w:t xml:space="preserve"> 01119605898</w:t>
                  </w:r>
                </w:p>
                <w:p w:rsidR="00A129D0" w:rsidRDefault="00A129D0" w:rsidP="00210812">
                  <w:pPr>
                    <w:pStyle w:val="ContactInfo"/>
                  </w:pPr>
                  <w:sdt>
                    <w:sdtPr>
                      <w:alias w:val="Enter email:"/>
                      <w:tag w:val="Enter email:"/>
                      <w:id w:val="1443877711"/>
                      <w:placeholder>
                        <w:docPart w:val="4788A10723F14826B60B23309260AF54"/>
                      </w:placeholder>
                      <w:temporary/>
                      <w:showingPlcHdr/>
                    </w:sdtPr>
                    <w:sdtContent>
                      <w:r w:rsidRPr="00CF19C3">
                        <w:rPr>
                          <w:b/>
                          <w:bCs/>
                        </w:rPr>
                        <w:t>Email</w:t>
                      </w:r>
                    </w:sdtContent>
                  </w:sdt>
                  <w:r>
                    <w:t xml:space="preserve">     </w:t>
                  </w:r>
                  <w:hyperlink r:id="rId8" w:history="1">
                    <w:r w:rsidRPr="008374E2">
                      <w:rPr>
                        <w:rStyle w:val="Hyperlink"/>
                      </w:rPr>
                      <w:t>rowan_tarek201211@hotmail.com</w:t>
                    </w:r>
                  </w:hyperlink>
                </w:p>
                <w:p w:rsidR="00A129D0" w:rsidRDefault="00A129D0" w:rsidP="00210812">
                  <w:pPr>
                    <w:pStyle w:val="ContactInfo"/>
                  </w:pPr>
                  <w:proofErr w:type="spellStart"/>
                  <w:r w:rsidRPr="0022438A">
                    <w:rPr>
                      <w:b/>
                      <w:bCs/>
                    </w:rPr>
                    <w:t>Linkedin</w:t>
                  </w:r>
                  <w:proofErr w:type="spellEnd"/>
                  <w:r>
                    <w:t xml:space="preserve">   https://www.linkedin.com/in/rowan-tarek-3000531a0/</w:t>
                  </w:r>
                </w:p>
                <w:p w:rsidR="00A129D0" w:rsidRPr="00CF19C3" w:rsidRDefault="00A129D0" w:rsidP="00210812">
                  <w:pPr>
                    <w:pStyle w:val="ContactInfo"/>
                  </w:pPr>
                  <w:proofErr w:type="spellStart"/>
                  <w:r w:rsidRPr="0022438A">
                    <w:rPr>
                      <w:b/>
                      <w:bCs/>
                    </w:rPr>
                    <w:t>Github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r>
                    <w:t xml:space="preserve">  https://github.com/rowantarek82</w:t>
                  </w:r>
                </w:p>
              </w:tc>
            </w:tr>
          </w:tbl>
          <w:p w:rsidR="00A129D0" w:rsidRPr="00CF19C3" w:rsidRDefault="00A129D0" w:rsidP="00210812">
            <w:pPr>
              <w:pStyle w:val="ContactInfo"/>
            </w:pPr>
          </w:p>
        </w:tc>
      </w:tr>
    </w:tbl>
    <w:p w:rsidR="00A129D0" w:rsidRDefault="00A129D0" w:rsidP="00CF19C3">
      <w:pPr>
        <w:pStyle w:val="ContactInfo"/>
        <w:rPr>
          <w:b/>
          <w:bCs/>
          <w:sz w:val="18"/>
          <w:szCs w:val="18"/>
        </w:rPr>
      </w:pPr>
    </w:p>
    <w:p w:rsidR="0083254A" w:rsidRDefault="0083254A" w:rsidP="0083254A">
      <w:pPr>
        <w:pStyle w:val="Heading1"/>
      </w:pPr>
      <w:sdt>
        <w:sdtPr>
          <w:alias w:val="Summary:"/>
          <w:tag w:val="Summary:"/>
          <w:id w:val="1279613113"/>
          <w:placeholder>
            <w:docPart w:val="A9FA1501B3DB46348C464E79A21ECC5C"/>
          </w:placeholder>
          <w:temporary/>
          <w:showingPlcHdr/>
        </w:sdtPr>
        <w:sdtContent>
          <w:r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9187"/>
      </w:tblGrid>
      <w:tr w:rsidR="0083254A" w:rsidTr="00210812">
        <w:tc>
          <w:tcPr>
            <w:tcW w:w="8640" w:type="dxa"/>
          </w:tcPr>
          <w:p w:rsidR="0083254A" w:rsidRDefault="0083254A" w:rsidP="00210812">
            <w:r>
              <w:t xml:space="preserve">Android engineer with a year of experience in android </w:t>
            </w:r>
            <w:proofErr w:type="gramStart"/>
            <w:r>
              <w:t>development .</w:t>
            </w:r>
            <w:proofErr w:type="gramEnd"/>
          </w:p>
          <w:p w:rsidR="0083254A" w:rsidRDefault="0083254A" w:rsidP="00210812">
            <w:r>
              <w:t>passionate for new technologies ,good self &amp;fast learner and dealing with office politics</w:t>
            </w:r>
          </w:p>
        </w:tc>
      </w:tr>
    </w:tbl>
    <w:p w:rsidR="00033380" w:rsidRPr="00033380" w:rsidRDefault="00B76E82" w:rsidP="00B76E82">
      <w:pPr>
        <w:pStyle w:val="Heading1"/>
      </w:pPr>
      <w:r>
        <w:t>skills</w:t>
      </w:r>
    </w:p>
    <w:p w:rsidR="00033380" w:rsidRPr="00116379" w:rsidRDefault="00403655" w:rsidP="00B76E82">
      <w:pPr>
        <w:pStyle w:val="Heading2"/>
      </w:pPr>
      <w:r>
        <w:t>Technical Skills</w:t>
      </w:r>
    </w:p>
    <w:p w:rsidR="00033380" w:rsidRPr="00116379" w:rsidRDefault="00B76E82" w:rsidP="008A218D">
      <w:pPr>
        <w:pStyle w:val="ListParagraph"/>
      </w:pPr>
      <w:r>
        <w:t>Java</w:t>
      </w:r>
    </w:p>
    <w:p w:rsidR="00B76E82" w:rsidRDefault="00B76E82" w:rsidP="00B76E82">
      <w:pPr>
        <w:pStyle w:val="ListParagraph"/>
      </w:pPr>
      <w:r>
        <w:t>XML</w:t>
      </w:r>
    </w:p>
    <w:p w:rsidR="00B76E82" w:rsidRDefault="00B76E82" w:rsidP="00B76E82">
      <w:pPr>
        <w:pStyle w:val="ListParagraph"/>
      </w:pPr>
      <w:r>
        <w:t>Android SDK</w:t>
      </w:r>
    </w:p>
    <w:p w:rsidR="00B76E82" w:rsidRDefault="00B76E82" w:rsidP="00B76E82">
      <w:pPr>
        <w:pStyle w:val="ListParagraph"/>
      </w:pPr>
      <w:r>
        <w:rPr>
          <w:rStyle w:val="lt-line-clampraw-line"/>
        </w:rPr>
        <w:t xml:space="preserve">Integration with third-party </w:t>
      </w:r>
      <w:r>
        <w:rPr>
          <w:rStyle w:val="lt-line-clampraw-line"/>
        </w:rPr>
        <w:t>libraries and APIs:</w:t>
      </w:r>
      <w:r w:rsidR="00403655" w:rsidRPr="00403655">
        <w:t xml:space="preserve"> </w:t>
      </w:r>
      <w:proofErr w:type="spellStart"/>
      <w:r w:rsidR="00403655">
        <w:t>RESTful</w:t>
      </w:r>
      <w:proofErr w:type="spellEnd"/>
      <w:r w:rsidR="00403655">
        <w:t xml:space="preserve"> APIs</w:t>
      </w:r>
      <w:r>
        <w:rPr>
          <w:rStyle w:val="lt-line-clampraw-line"/>
        </w:rPr>
        <w:t xml:space="preserve"> </w:t>
      </w:r>
      <w:r w:rsidR="00403655">
        <w:rPr>
          <w:rStyle w:val="lt-line-clampraw-line"/>
        </w:rPr>
        <w:t>,</w:t>
      </w:r>
      <w:proofErr w:type="spellStart"/>
      <w:r>
        <w:rPr>
          <w:rStyle w:val="lt-line-clampraw-line"/>
        </w:rPr>
        <w:t>Okhttp</w:t>
      </w:r>
      <w:proofErr w:type="spellEnd"/>
      <w:r>
        <w:rPr>
          <w:rStyle w:val="lt-line-clampraw-line"/>
        </w:rPr>
        <w:t xml:space="preserve">, </w:t>
      </w:r>
      <w:proofErr w:type="spellStart"/>
      <w:r>
        <w:rPr>
          <w:rStyle w:val="lt-line-clampraw-line"/>
        </w:rPr>
        <w:t>Butterknife</w:t>
      </w:r>
      <w:proofErr w:type="spellEnd"/>
      <w:r>
        <w:rPr>
          <w:rStyle w:val="lt-line-clampraw-line"/>
        </w:rPr>
        <w:t>, Picasso</w:t>
      </w:r>
      <w:r>
        <w:rPr>
          <w:rStyle w:val="lt-line-clampraw-line"/>
        </w:rPr>
        <w:t xml:space="preserve"> and</w:t>
      </w:r>
      <w:r w:rsidR="00403655">
        <w:rPr>
          <w:rStyle w:val="lt-line-clampraw-line"/>
        </w:rPr>
        <w:t xml:space="preserve"> Retrofit</w:t>
      </w:r>
    </w:p>
    <w:p w:rsidR="0083254A" w:rsidRDefault="00403655" w:rsidP="0083254A">
      <w:pPr>
        <w:pStyle w:val="ListParagraph"/>
      </w:pPr>
      <w:r>
        <w:t xml:space="preserve">Firebase </w:t>
      </w:r>
    </w:p>
    <w:p w:rsidR="00403655" w:rsidRDefault="00403655" w:rsidP="00B76E82">
      <w:pPr>
        <w:pStyle w:val="ListParagraph"/>
      </w:pPr>
      <w:r>
        <w:t>OOP</w:t>
      </w:r>
    </w:p>
    <w:p w:rsidR="00403655" w:rsidRDefault="00403655" w:rsidP="00B76E82">
      <w:pPr>
        <w:pStyle w:val="ListParagraph"/>
      </w:pPr>
      <w:r>
        <w:t xml:space="preserve">Data structure </w:t>
      </w:r>
    </w:p>
    <w:p w:rsidR="00E4025F" w:rsidRDefault="00E4025F" w:rsidP="00B76E82">
      <w:pPr>
        <w:pStyle w:val="ListParagraph"/>
      </w:pPr>
      <w:r>
        <w:t>GIT</w:t>
      </w:r>
    </w:p>
    <w:p w:rsidR="00E4025F" w:rsidRDefault="00E4025F" w:rsidP="00E4025F">
      <w:pPr>
        <w:pStyle w:val="ListParagraph"/>
        <w:numPr>
          <w:ilvl w:val="0"/>
          <w:numId w:val="0"/>
        </w:numPr>
        <w:ind w:left="792"/>
      </w:pPr>
    </w:p>
    <w:p w:rsidR="00033380" w:rsidRDefault="00AA5FE3" w:rsidP="0083254A">
      <w:pPr>
        <w:pStyle w:val="ListParagraph"/>
        <w:numPr>
          <w:ilvl w:val="0"/>
          <w:numId w:val="0"/>
        </w:numPr>
        <w:ind w:left="792"/>
      </w:pPr>
      <w:r>
        <w:t>.</w:t>
      </w:r>
    </w:p>
    <w:p w:rsidR="00033380" w:rsidRDefault="003F10AD" w:rsidP="00033380">
      <w:pPr>
        <w:pStyle w:val="Heading1"/>
      </w:pPr>
      <w:sdt>
        <w:sdtPr>
          <w:alias w:val="Experience:"/>
          <w:tag w:val="Experience:"/>
          <w:id w:val="1922599604"/>
          <w:placeholder>
            <w:docPart w:val="4C662DA5D6104D12A774D1C3A00BF3D0"/>
          </w:placeholder>
          <w:temporary/>
          <w:showingPlcHdr/>
        </w:sdtPr>
        <w:sdtEndPr/>
        <w:sdtContent>
          <w:r w:rsidR="00033380"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513"/>
        <w:gridCol w:w="2242"/>
      </w:tblGrid>
      <w:tr w:rsidR="00300698" w:rsidRPr="00DE7766" w:rsidTr="005C0355">
        <w:trPr>
          <w:trHeight w:val="216"/>
        </w:trPr>
        <w:tc>
          <w:tcPr>
            <w:tcW w:w="6427" w:type="dxa"/>
          </w:tcPr>
          <w:p w:rsidR="00300698" w:rsidRPr="00DE7766" w:rsidRDefault="008A218D" w:rsidP="008A218D">
            <w:pPr>
              <w:pStyle w:val="Heading2"/>
            </w:pPr>
            <w:r>
              <w:t>Android development intern</w:t>
            </w:r>
          </w:p>
        </w:tc>
        <w:tc>
          <w:tcPr>
            <w:tcW w:w="2213" w:type="dxa"/>
          </w:tcPr>
          <w:p w:rsidR="00300698" w:rsidRPr="00DE7766" w:rsidRDefault="008A218D" w:rsidP="008A218D">
            <w:pPr>
              <w:pStyle w:val="Dates"/>
            </w:pPr>
            <w:r>
              <w:t>Oct</w:t>
            </w:r>
            <w:r w:rsidR="0022438A">
              <w:t xml:space="preserve"> </w:t>
            </w:r>
            <w:r>
              <w:t>2019-march</w:t>
            </w:r>
            <w:r w:rsidR="0022438A">
              <w:t xml:space="preserve"> </w:t>
            </w:r>
            <w:r>
              <w:t>2020</w:t>
            </w:r>
          </w:p>
        </w:tc>
      </w:tr>
    </w:tbl>
    <w:p w:rsidR="00033380" w:rsidRPr="00D97489" w:rsidRDefault="008A218D" w:rsidP="008A218D">
      <w:pPr>
        <w:pStyle w:val="Location"/>
      </w:pPr>
      <w:proofErr w:type="spellStart"/>
      <w:r>
        <w:t>Awamer</w:t>
      </w:r>
      <w:proofErr w:type="spellEnd"/>
      <w:r>
        <w:t xml:space="preserve"> </w:t>
      </w:r>
      <w:proofErr w:type="spellStart"/>
      <w:r>
        <w:t>elshabaka</w:t>
      </w:r>
      <w:proofErr w:type="spellEnd"/>
    </w:p>
    <w:p w:rsidR="00300698" w:rsidRDefault="00834A9C" w:rsidP="00E42E58">
      <w:pPr>
        <w:pStyle w:val="ListParagraph"/>
      </w:pPr>
      <w:r>
        <w:t xml:space="preserve">Architect and design the project’s implementation. 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513"/>
        <w:gridCol w:w="2242"/>
      </w:tblGrid>
      <w:tr w:rsidR="00E42E58" w:rsidRPr="00DE7766" w:rsidTr="00210812">
        <w:trPr>
          <w:trHeight w:val="216"/>
        </w:trPr>
        <w:tc>
          <w:tcPr>
            <w:tcW w:w="6427" w:type="dxa"/>
          </w:tcPr>
          <w:p w:rsidR="00E42E58" w:rsidRPr="00DE7766" w:rsidRDefault="00E42E58" w:rsidP="00210812">
            <w:pPr>
              <w:pStyle w:val="Heading2"/>
            </w:pPr>
            <w:r>
              <w:t xml:space="preserve">Design thinking online Training </w:t>
            </w:r>
          </w:p>
        </w:tc>
        <w:tc>
          <w:tcPr>
            <w:tcW w:w="2213" w:type="dxa"/>
          </w:tcPr>
          <w:p w:rsidR="00E42E58" w:rsidRPr="00DE7766" w:rsidRDefault="00E42E58" w:rsidP="00E42E58">
            <w:pPr>
              <w:pStyle w:val="Dates"/>
            </w:pPr>
            <w:proofErr w:type="spellStart"/>
            <w:r>
              <w:t>july</w:t>
            </w:r>
            <w:proofErr w:type="spellEnd"/>
            <w:r>
              <w:t xml:space="preserve"> 2020</w:t>
            </w:r>
          </w:p>
        </w:tc>
      </w:tr>
    </w:tbl>
    <w:p w:rsidR="00E42E58" w:rsidRDefault="00E42E58" w:rsidP="00E42E58">
      <w:pPr>
        <w:pStyle w:val="Location"/>
      </w:pPr>
      <w:proofErr w:type="spellStart"/>
      <w:r>
        <w:t>InnovEgypt</w:t>
      </w:r>
      <w:proofErr w:type="spellEnd"/>
    </w:p>
    <w:p w:rsidR="00E42E58" w:rsidRDefault="00E42E58" w:rsidP="00E42E58">
      <w:pPr>
        <w:pStyle w:val="ListParagraph"/>
      </w:pPr>
      <w:r>
        <w:t xml:space="preserve">Team leader of </w:t>
      </w:r>
      <w:proofErr w:type="spellStart"/>
      <w:r>
        <w:t>Torathna</w:t>
      </w:r>
      <w:proofErr w:type="spellEnd"/>
      <w:r>
        <w:t xml:space="preserve"> Team </w:t>
      </w:r>
    </w:p>
    <w:p w:rsidR="00E42E58" w:rsidRPr="00D97489" w:rsidRDefault="00E42E58" w:rsidP="00E42E58">
      <w:pPr>
        <w:pStyle w:val="Location"/>
      </w:pPr>
    </w:p>
    <w:p w:rsidR="00E42E58" w:rsidRPr="00E42E58" w:rsidRDefault="00E42E58" w:rsidP="00E42E58">
      <w:pPr>
        <w:ind w:left="432"/>
        <w:rPr>
          <w:b/>
          <w:bCs/>
        </w:rPr>
      </w:pPr>
    </w:p>
    <w:p w:rsidR="00300698" w:rsidRDefault="003F10AD" w:rsidP="00300698">
      <w:pPr>
        <w:pStyle w:val="Heading1"/>
      </w:pPr>
      <w:sdt>
        <w:sdtPr>
          <w:alias w:val="Education:"/>
          <w:tag w:val="Education:"/>
          <w:id w:val="1516970808"/>
          <w:placeholder>
            <w:docPart w:val="5A4ED75FFBAF41E39A6B8861A9599FA5"/>
          </w:placeholder>
          <w:temporary/>
          <w:showingPlcHdr/>
        </w:sdtPr>
        <w:sdtEndPr/>
        <w:sdtContent>
          <w:r w:rsidR="00300698"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8620"/>
        <w:gridCol w:w="20"/>
      </w:tblGrid>
      <w:tr w:rsidR="00300698" w:rsidRPr="00DE7766" w:rsidTr="0022438A">
        <w:trPr>
          <w:trHeight w:val="216"/>
        </w:trPr>
        <w:tc>
          <w:tcPr>
            <w:tcW w:w="8620" w:type="dxa"/>
          </w:tcPr>
          <w:p w:rsidR="00300698" w:rsidRDefault="00A129D0" w:rsidP="00A129D0">
            <w:pPr>
              <w:pStyle w:val="Heading2"/>
              <w:ind w:left="0"/>
            </w:pPr>
            <w:r>
              <w:t xml:space="preserve">Bachelor of </w:t>
            </w:r>
            <w:r w:rsidR="008A218D">
              <w:t xml:space="preserve">Computers and information </w:t>
            </w:r>
            <w:proofErr w:type="gramStart"/>
            <w:r w:rsidR="008A218D">
              <w:t>science</w:t>
            </w:r>
            <w:r>
              <w:t>(</w:t>
            </w:r>
            <w:proofErr w:type="gramEnd"/>
            <w:r>
              <w:t>2015-2019)</w:t>
            </w:r>
          </w:p>
          <w:p w:rsidR="00A129D0" w:rsidRPr="00A129D0" w:rsidRDefault="00A129D0" w:rsidP="00A129D0">
            <w:proofErr w:type="spellStart"/>
            <w:r>
              <w:t>Kafrelsheikh</w:t>
            </w:r>
            <w:proofErr w:type="spellEnd"/>
            <w:r>
              <w:t xml:space="preserve"> University </w:t>
            </w:r>
          </w:p>
          <w:p w:rsidR="00D3324E" w:rsidRDefault="008A218D" w:rsidP="00A129D0">
            <w:pPr>
              <w:pStyle w:val="Location"/>
              <w:ind w:left="0"/>
            </w:pPr>
            <w:r w:rsidRPr="00A129D0">
              <w:rPr>
                <w:b/>
                <w:bCs/>
              </w:rPr>
              <w:t>Major :</w:t>
            </w:r>
            <w:r>
              <w:t xml:space="preserve"> Information Systems</w:t>
            </w:r>
          </w:p>
          <w:p w:rsidR="00AA1ACB" w:rsidRDefault="0083254A" w:rsidP="00A129D0">
            <w:r w:rsidRPr="00A129D0">
              <w:rPr>
                <w:b/>
                <w:bCs/>
              </w:rPr>
              <w:t>Degree:</w:t>
            </w:r>
            <w:r>
              <w:t xml:space="preserve"> Good</w:t>
            </w:r>
          </w:p>
          <w:p w:rsidR="00A129D0" w:rsidRDefault="00A129D0" w:rsidP="00A129D0">
            <w:r>
              <w:rPr>
                <w:b/>
                <w:bCs/>
              </w:rPr>
              <w:lastRenderedPageBreak/>
              <w:t xml:space="preserve">Graduation project: </w:t>
            </w:r>
            <w:proofErr w:type="spellStart"/>
            <w:r w:rsidRPr="00A129D0">
              <w:t>Ventas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android </w:t>
            </w:r>
            <w:proofErr w:type="gramStart"/>
            <w:r>
              <w:t>application that show</w:t>
            </w:r>
            <w:proofErr w:type="gramEnd"/>
            <w:r>
              <w:t xml:space="preserve"> suitable offers and sales in markets based on </w:t>
            </w:r>
            <w:r w:rsidRPr="00A129D0">
              <w:t>Firebase</w:t>
            </w:r>
            <w:r>
              <w:rPr>
                <w:b/>
                <w:bCs/>
              </w:rPr>
              <w:t>.</w:t>
            </w:r>
          </w:p>
          <w:p w:rsidR="00A129D0" w:rsidRPr="00A129D0" w:rsidRDefault="00A129D0" w:rsidP="00A129D0">
            <w:pPr>
              <w:rPr>
                <w:b/>
                <w:bCs/>
              </w:rPr>
            </w:pPr>
            <w:r w:rsidRPr="00A129D0">
              <w:rPr>
                <w:b/>
                <w:bCs/>
              </w:rPr>
              <w:t>Degree</w:t>
            </w:r>
            <w:r>
              <w:rPr>
                <w:b/>
                <w:bCs/>
              </w:rPr>
              <w:t xml:space="preserve">: </w:t>
            </w:r>
            <w:r w:rsidRPr="00A129D0">
              <w:t>Excellent</w:t>
            </w:r>
          </w:p>
          <w:p w:rsidR="0083254A" w:rsidRDefault="0022438A" w:rsidP="0022438A">
            <w:pPr>
              <w:pStyle w:val="Heading1"/>
            </w:pPr>
            <w:r>
              <w:t>Certifications</w:t>
            </w:r>
          </w:p>
          <w:p w:rsidR="00E4025F" w:rsidRDefault="00E4025F" w:rsidP="0083254A">
            <w:r>
              <w:t>Android Development Track –</w:t>
            </w:r>
            <w:proofErr w:type="spellStart"/>
            <w:r>
              <w:t>Udacity</w:t>
            </w:r>
            <w:proofErr w:type="spellEnd"/>
            <w:r>
              <w:t xml:space="preserve"> </w:t>
            </w:r>
          </w:p>
          <w:p w:rsidR="00E4025F" w:rsidRDefault="00E4025F" w:rsidP="0083254A">
            <w:bookmarkStart w:id="0" w:name="_GoBack"/>
            <w:bookmarkEnd w:id="0"/>
          </w:p>
          <w:p w:rsidR="002A1C23" w:rsidRDefault="002A1C23" w:rsidP="002A1C23">
            <w:pPr>
              <w:pStyle w:val="Heading1"/>
            </w:pPr>
            <w:r>
              <w:t>projects</w:t>
            </w:r>
          </w:p>
          <w:p w:rsidR="00786369" w:rsidRDefault="002A1C23" w:rsidP="00786369">
            <w:r w:rsidRPr="002A1C23">
              <w:rPr>
                <w:b/>
                <w:bCs/>
              </w:rPr>
              <w:t>Auction</w:t>
            </w:r>
            <w:r>
              <w:t xml:space="preserve">        </w:t>
            </w:r>
            <w:r w:rsidR="00786369">
              <w:t xml:space="preserve">                    </w:t>
            </w:r>
            <w:r>
              <w:t>A</w:t>
            </w:r>
            <w:r w:rsidRPr="002A1C23">
              <w:t>n E-commerce app for selling and buying users’ customs</w:t>
            </w:r>
            <w:r w:rsidR="00786369">
              <w:t xml:space="preserve"> </w:t>
            </w:r>
          </w:p>
          <w:p w:rsidR="002A1C23" w:rsidRDefault="00786369" w:rsidP="00786369">
            <w:r>
              <w:t xml:space="preserve">                                        </w:t>
            </w:r>
            <w:r w:rsidR="002A1C23" w:rsidRPr="00786369">
              <w:rPr>
                <w:b/>
                <w:bCs/>
              </w:rPr>
              <w:t>Utilized Tools</w:t>
            </w:r>
            <w:r w:rsidR="002A1C23">
              <w:t>: ​XML</w:t>
            </w:r>
            <w:r>
              <w:t xml:space="preserve"> – J</w:t>
            </w:r>
            <w:r w:rsidR="002A1C23">
              <w:t>ava</w:t>
            </w:r>
            <w:r>
              <w:t xml:space="preserve"> </w:t>
            </w:r>
            <w:r w:rsidR="002A1C23" w:rsidRPr="002A1C23">
              <w:t xml:space="preserve"> - Firebase - Google Maps - </w:t>
            </w:r>
            <w:proofErr w:type="spellStart"/>
            <w:r w:rsidR="002A1C23" w:rsidRPr="002A1C23">
              <w:t>RESTful</w:t>
            </w:r>
            <w:proofErr w:type="spellEnd"/>
            <w:r w:rsidR="002A1C23" w:rsidRPr="002A1C23">
              <w:t xml:space="preserve"> </w:t>
            </w:r>
            <w:proofErr w:type="spellStart"/>
            <w:r w:rsidR="002A1C23" w:rsidRPr="002A1C23">
              <w:t>Apis</w:t>
            </w:r>
            <w:proofErr w:type="spellEnd"/>
          </w:p>
          <w:p w:rsidR="00786369" w:rsidRDefault="00786369" w:rsidP="00786369">
            <w:pPr>
              <w:rPr>
                <w:b/>
                <w:bCs/>
              </w:rPr>
            </w:pPr>
          </w:p>
          <w:p w:rsidR="00786369" w:rsidRDefault="002A1C23" w:rsidP="00786369">
            <w:proofErr w:type="spellStart"/>
            <w:r>
              <w:rPr>
                <w:b/>
                <w:bCs/>
              </w:rPr>
              <w:t>SamakWRobyan</w:t>
            </w:r>
            <w:proofErr w:type="spellEnd"/>
            <w:r>
              <w:rPr>
                <w:b/>
                <w:bCs/>
              </w:rPr>
              <w:t xml:space="preserve">    </w:t>
            </w:r>
            <w:r w:rsidR="00786369">
              <w:rPr>
                <w:b/>
                <w:bCs/>
              </w:rPr>
              <w:t xml:space="preserve">           </w:t>
            </w:r>
            <w:r w:rsidR="00786369">
              <w:t>An</w:t>
            </w:r>
            <w:r w:rsidR="00786369">
              <w:rPr>
                <w:b/>
                <w:bCs/>
              </w:rPr>
              <w:t xml:space="preserve"> </w:t>
            </w:r>
            <w:r w:rsidR="00786369">
              <w:t xml:space="preserve">Application for reserving </w:t>
            </w:r>
            <w:r w:rsidR="00786369" w:rsidRPr="00786369">
              <w:t xml:space="preserve"> orders and determine the location and date of </w:t>
            </w:r>
            <w:r w:rsidR="00786369">
              <w:t xml:space="preserve"> </w:t>
            </w:r>
          </w:p>
          <w:p w:rsidR="008A218D" w:rsidRDefault="00786369" w:rsidP="00786369">
            <w:r>
              <w:t xml:space="preserve">                                         </w:t>
            </w:r>
            <w:proofErr w:type="gramStart"/>
            <w:r w:rsidRPr="00786369">
              <w:t>receiving</w:t>
            </w:r>
            <w:proofErr w:type="gramEnd"/>
            <w:r w:rsidRPr="00786369">
              <w:t xml:space="preserve"> the order</w:t>
            </w:r>
            <w:r>
              <w:t>.</w:t>
            </w:r>
          </w:p>
          <w:p w:rsidR="00786369" w:rsidRDefault="00786369" w:rsidP="00786369">
            <w:r>
              <w:t xml:space="preserve">                                         </w:t>
            </w:r>
            <w:r w:rsidRPr="00786369">
              <w:rPr>
                <w:b/>
                <w:bCs/>
              </w:rPr>
              <w:t>Utilized Tools</w:t>
            </w:r>
            <w:r>
              <w:t>:</w:t>
            </w:r>
            <w:r>
              <w:t xml:space="preserve"> </w:t>
            </w:r>
            <w:r>
              <w:t>XML-java</w:t>
            </w:r>
            <w:r>
              <w:t xml:space="preserve"> - FCM</w:t>
            </w:r>
            <w:r w:rsidRPr="002A1C23">
              <w:t xml:space="preserve"> - Google Maps - </w:t>
            </w:r>
            <w:proofErr w:type="spellStart"/>
            <w:r w:rsidRPr="002A1C23">
              <w:t>RESTful</w:t>
            </w:r>
            <w:proofErr w:type="spellEnd"/>
            <w:r w:rsidRPr="002A1C23">
              <w:t xml:space="preserve"> </w:t>
            </w:r>
            <w:proofErr w:type="spellStart"/>
            <w:r w:rsidRPr="002A1C23">
              <w:t>Apis</w:t>
            </w:r>
            <w:proofErr w:type="spellEnd"/>
            <w:r>
              <w:t>.</w:t>
            </w:r>
          </w:p>
          <w:p w:rsidR="00786369" w:rsidRPr="00786369" w:rsidRDefault="00786369" w:rsidP="00786369"/>
          <w:p w:rsidR="002A1C23" w:rsidRDefault="002A1C23" w:rsidP="002A1C23">
            <w:r>
              <w:rPr>
                <w:b/>
                <w:bCs/>
              </w:rPr>
              <w:t>One To Ten</w:t>
            </w:r>
            <w:r w:rsidR="00786369">
              <w:rPr>
                <w:b/>
                <w:bCs/>
              </w:rPr>
              <w:t xml:space="preserve">                       </w:t>
            </w:r>
            <w:r w:rsidR="00786369">
              <w:t>An App helping kids to learn the English Alphabets and numbers from 1 to 10</w:t>
            </w:r>
          </w:p>
          <w:p w:rsidR="00786369" w:rsidRPr="00786369" w:rsidRDefault="00786369" w:rsidP="002A1C23">
            <w:r>
              <w:t xml:space="preserve">                                    </w:t>
            </w:r>
          </w:p>
          <w:p w:rsidR="002A1C23" w:rsidRDefault="00786369" w:rsidP="002A1C23">
            <w:proofErr w:type="spellStart"/>
            <w:r w:rsidRPr="00786369">
              <w:rPr>
                <w:b/>
                <w:bCs/>
              </w:rPr>
              <w:t>Chaty</w:t>
            </w:r>
            <w:proofErr w:type="spellEnd"/>
            <w:r>
              <w:rPr>
                <w:b/>
                <w:bCs/>
              </w:rPr>
              <w:t xml:space="preserve">                                </w:t>
            </w:r>
            <w:r>
              <w:t>Android app enable any group to have a room chat and signing name</w:t>
            </w:r>
          </w:p>
          <w:p w:rsidR="00786369" w:rsidRPr="00786369" w:rsidRDefault="00786369" w:rsidP="002A1C23">
            <w:r>
              <w:t xml:space="preserve">                                         </w:t>
            </w:r>
            <w:r w:rsidRPr="00786369">
              <w:rPr>
                <w:b/>
                <w:bCs/>
              </w:rPr>
              <w:t>Utilized Tools</w:t>
            </w:r>
            <w:r>
              <w:rPr>
                <w:b/>
                <w:bCs/>
              </w:rPr>
              <w:t xml:space="preserve">: </w:t>
            </w:r>
            <w:r>
              <w:t>Firebase – XML - Java</w:t>
            </w:r>
          </w:p>
        </w:tc>
        <w:tc>
          <w:tcPr>
            <w:tcW w:w="20" w:type="dxa"/>
          </w:tcPr>
          <w:p w:rsidR="00300698" w:rsidRPr="006962EF" w:rsidRDefault="008A218D" w:rsidP="008A218D">
            <w:pPr>
              <w:pStyle w:val="Dates"/>
            </w:pPr>
            <w:r>
              <w:lastRenderedPageBreak/>
              <w:t>2015-</w:t>
            </w:r>
            <w:r>
              <w:lastRenderedPageBreak/>
              <w:t>2019</w:t>
            </w:r>
          </w:p>
        </w:tc>
      </w:tr>
      <w:tr w:rsidR="00786369" w:rsidRPr="00DE7766" w:rsidTr="0022438A">
        <w:trPr>
          <w:trHeight w:val="216"/>
        </w:trPr>
        <w:tc>
          <w:tcPr>
            <w:tcW w:w="8620" w:type="dxa"/>
          </w:tcPr>
          <w:p w:rsidR="00786369" w:rsidRDefault="00786369" w:rsidP="00A129D0">
            <w:pPr>
              <w:pStyle w:val="Heading2"/>
              <w:ind w:left="0"/>
            </w:pPr>
          </w:p>
        </w:tc>
        <w:tc>
          <w:tcPr>
            <w:tcW w:w="20" w:type="dxa"/>
          </w:tcPr>
          <w:p w:rsidR="00786369" w:rsidRDefault="00786369" w:rsidP="008A218D">
            <w:pPr>
              <w:pStyle w:val="Dates"/>
            </w:pPr>
          </w:p>
        </w:tc>
      </w:tr>
      <w:tr w:rsidR="00786369" w:rsidRPr="00DE7766" w:rsidTr="0022438A">
        <w:trPr>
          <w:trHeight w:val="216"/>
        </w:trPr>
        <w:tc>
          <w:tcPr>
            <w:tcW w:w="8620" w:type="dxa"/>
          </w:tcPr>
          <w:p w:rsidR="00786369" w:rsidRDefault="00786369" w:rsidP="00A129D0">
            <w:pPr>
              <w:pStyle w:val="Heading2"/>
              <w:ind w:left="0"/>
            </w:pPr>
          </w:p>
        </w:tc>
        <w:tc>
          <w:tcPr>
            <w:tcW w:w="20" w:type="dxa"/>
          </w:tcPr>
          <w:p w:rsidR="00786369" w:rsidRDefault="00786369" w:rsidP="008A218D">
            <w:pPr>
              <w:pStyle w:val="Dates"/>
            </w:pPr>
          </w:p>
        </w:tc>
      </w:tr>
      <w:tr w:rsidR="00786369" w:rsidRPr="00DE7766" w:rsidTr="0022438A">
        <w:trPr>
          <w:trHeight w:val="216"/>
        </w:trPr>
        <w:tc>
          <w:tcPr>
            <w:tcW w:w="8620" w:type="dxa"/>
          </w:tcPr>
          <w:p w:rsidR="00786369" w:rsidRDefault="00786369" w:rsidP="00A129D0">
            <w:pPr>
              <w:pStyle w:val="Heading2"/>
              <w:ind w:left="0"/>
            </w:pPr>
          </w:p>
        </w:tc>
        <w:tc>
          <w:tcPr>
            <w:tcW w:w="20" w:type="dxa"/>
          </w:tcPr>
          <w:p w:rsidR="00786369" w:rsidRDefault="00786369" w:rsidP="008A218D">
            <w:pPr>
              <w:pStyle w:val="Dates"/>
            </w:pPr>
          </w:p>
        </w:tc>
      </w:tr>
    </w:tbl>
    <w:p w:rsidR="00300698" w:rsidRPr="00DE7766" w:rsidRDefault="00300698" w:rsidP="00AA1ACB"/>
    <w:sectPr w:rsidR="00300698" w:rsidRPr="00DE7766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0AD" w:rsidRDefault="003F10AD" w:rsidP="00580C51">
      <w:pPr>
        <w:spacing w:before="0" w:after="0" w:line="240" w:lineRule="auto"/>
      </w:pPr>
      <w:r>
        <w:separator/>
      </w:r>
    </w:p>
  </w:endnote>
  <w:endnote w:type="continuationSeparator" w:id="0">
    <w:p w:rsidR="003F10AD" w:rsidRDefault="003F10AD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0AD" w:rsidRDefault="003F10AD" w:rsidP="00580C51">
      <w:pPr>
        <w:spacing w:before="0" w:after="0" w:line="240" w:lineRule="auto"/>
      </w:pPr>
      <w:r>
        <w:separator/>
      </w:r>
    </w:p>
  </w:footnote>
  <w:footnote w:type="continuationSeparator" w:id="0">
    <w:p w:rsidR="003F10AD" w:rsidRDefault="003F10AD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7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5"/>
  </w:num>
  <w:num w:numId="7">
    <w:abstractNumId w:val="1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18D"/>
    <w:rsid w:val="000022EB"/>
    <w:rsid w:val="000214BD"/>
    <w:rsid w:val="00033380"/>
    <w:rsid w:val="00034F0A"/>
    <w:rsid w:val="0006276C"/>
    <w:rsid w:val="000701B2"/>
    <w:rsid w:val="00075E73"/>
    <w:rsid w:val="00081583"/>
    <w:rsid w:val="000B0EE9"/>
    <w:rsid w:val="0010077D"/>
    <w:rsid w:val="00116379"/>
    <w:rsid w:val="0013567F"/>
    <w:rsid w:val="00165BAF"/>
    <w:rsid w:val="00177AA8"/>
    <w:rsid w:val="001B4B27"/>
    <w:rsid w:val="0022438A"/>
    <w:rsid w:val="0025418C"/>
    <w:rsid w:val="00264F92"/>
    <w:rsid w:val="002911C8"/>
    <w:rsid w:val="002A0B18"/>
    <w:rsid w:val="002A1C23"/>
    <w:rsid w:val="00300698"/>
    <w:rsid w:val="00301257"/>
    <w:rsid w:val="00306C2A"/>
    <w:rsid w:val="00323AAA"/>
    <w:rsid w:val="00361AFB"/>
    <w:rsid w:val="003626D2"/>
    <w:rsid w:val="00374E86"/>
    <w:rsid w:val="00375877"/>
    <w:rsid w:val="003F10AD"/>
    <w:rsid w:val="003F5303"/>
    <w:rsid w:val="00403655"/>
    <w:rsid w:val="0041118B"/>
    <w:rsid w:val="004D6619"/>
    <w:rsid w:val="00557584"/>
    <w:rsid w:val="00580C51"/>
    <w:rsid w:val="005C0355"/>
    <w:rsid w:val="005C5D33"/>
    <w:rsid w:val="006962EF"/>
    <w:rsid w:val="006E2432"/>
    <w:rsid w:val="007001D6"/>
    <w:rsid w:val="00723045"/>
    <w:rsid w:val="00786369"/>
    <w:rsid w:val="00790D50"/>
    <w:rsid w:val="007A2F12"/>
    <w:rsid w:val="007C5B9E"/>
    <w:rsid w:val="007D5AB6"/>
    <w:rsid w:val="0083254A"/>
    <w:rsid w:val="00834A9C"/>
    <w:rsid w:val="008639EB"/>
    <w:rsid w:val="00866CF9"/>
    <w:rsid w:val="008A218D"/>
    <w:rsid w:val="008E18D5"/>
    <w:rsid w:val="0090731C"/>
    <w:rsid w:val="00907793"/>
    <w:rsid w:val="009077DC"/>
    <w:rsid w:val="00942976"/>
    <w:rsid w:val="009548CA"/>
    <w:rsid w:val="00987217"/>
    <w:rsid w:val="00A07D6A"/>
    <w:rsid w:val="00A129D0"/>
    <w:rsid w:val="00A84E65"/>
    <w:rsid w:val="00AA1ACB"/>
    <w:rsid w:val="00AA5FE3"/>
    <w:rsid w:val="00AC26FD"/>
    <w:rsid w:val="00AF0D04"/>
    <w:rsid w:val="00AF1168"/>
    <w:rsid w:val="00B54803"/>
    <w:rsid w:val="00B76E82"/>
    <w:rsid w:val="00B97A1E"/>
    <w:rsid w:val="00BB2B3D"/>
    <w:rsid w:val="00BC249D"/>
    <w:rsid w:val="00C069B4"/>
    <w:rsid w:val="00C302EE"/>
    <w:rsid w:val="00C55F0B"/>
    <w:rsid w:val="00C57C87"/>
    <w:rsid w:val="00CD22BE"/>
    <w:rsid w:val="00CF19C3"/>
    <w:rsid w:val="00D3324E"/>
    <w:rsid w:val="00D449BA"/>
    <w:rsid w:val="00D4662D"/>
    <w:rsid w:val="00D720EA"/>
    <w:rsid w:val="00D97489"/>
    <w:rsid w:val="00DE7766"/>
    <w:rsid w:val="00E33FCE"/>
    <w:rsid w:val="00E4025F"/>
    <w:rsid w:val="00E42E58"/>
    <w:rsid w:val="00E64C2A"/>
    <w:rsid w:val="00E85ACE"/>
    <w:rsid w:val="00F5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90BD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4" w:qFormat="1"/>
    <w:lsdException w:name="heading 5" w:qFormat="1"/>
    <w:lsdException w:name="heading 7" w:qFormat="1"/>
    <w:lsdException w:name="heading 8" w:uiPriority="9" w:qFormat="1"/>
    <w:lsdException w:name="heading 9" w:uiPriority="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lt-line-clampraw-line">
    <w:name w:val="lt-line-clamp__raw-line"/>
    <w:basedOn w:val="DefaultParagraphFont"/>
    <w:rsid w:val="00B76E82"/>
  </w:style>
  <w:style w:type="character" w:styleId="Hyperlink">
    <w:name w:val="Hyperlink"/>
    <w:basedOn w:val="DefaultParagraphFont"/>
    <w:unhideWhenUsed/>
    <w:rsid w:val="008325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4" w:qFormat="1"/>
    <w:lsdException w:name="heading 5" w:qFormat="1"/>
    <w:lsdException w:name="heading 7" w:qFormat="1"/>
    <w:lsdException w:name="heading 8" w:uiPriority="9" w:qFormat="1"/>
    <w:lsdException w:name="heading 9" w:uiPriority="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lt-line-clampraw-line">
    <w:name w:val="lt-line-clamp__raw-line"/>
    <w:basedOn w:val="DefaultParagraphFont"/>
    <w:rsid w:val="00B76E82"/>
  </w:style>
  <w:style w:type="character" w:styleId="Hyperlink">
    <w:name w:val="Hyperlink"/>
    <w:basedOn w:val="DefaultParagraphFont"/>
    <w:unhideWhenUsed/>
    <w:rsid w:val="008325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wan_tarek201211@hot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uture\AppData\Roaming\Microsoft\Templates\Computer_programmer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C662DA5D6104D12A774D1C3A00BF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16469-E3EB-4BED-A91E-9481C0B690B4}"/>
      </w:docPartPr>
      <w:docPartBody>
        <w:p w:rsidR="00000000" w:rsidRDefault="005A2EFE">
          <w:pPr>
            <w:pStyle w:val="4C662DA5D6104D12A774D1C3A00BF3D0"/>
          </w:pPr>
          <w:r>
            <w:t>Experience</w:t>
          </w:r>
        </w:p>
      </w:docPartBody>
    </w:docPart>
    <w:docPart>
      <w:docPartPr>
        <w:name w:val="5A4ED75FFBAF41E39A6B8861A9599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2E769-300C-4B02-83BA-C4FA28DDC9C8}"/>
      </w:docPartPr>
      <w:docPartBody>
        <w:p w:rsidR="00000000" w:rsidRDefault="005A2EFE">
          <w:pPr>
            <w:pStyle w:val="5A4ED75FFBAF41E39A6B8861A9599FA5"/>
          </w:pPr>
          <w:r>
            <w:t>Education</w:t>
          </w:r>
        </w:p>
      </w:docPartBody>
    </w:docPart>
    <w:docPart>
      <w:docPartPr>
        <w:name w:val="A9FA1501B3DB46348C464E79A21EC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9587B-792F-4781-B105-5BF18823E062}"/>
      </w:docPartPr>
      <w:docPartBody>
        <w:p w:rsidR="00000000" w:rsidRDefault="00923B54" w:rsidP="00923B54">
          <w:pPr>
            <w:pStyle w:val="A9FA1501B3DB46348C464E79A21ECC5C"/>
          </w:pPr>
          <w:r>
            <w:t>Summary</w:t>
          </w:r>
        </w:p>
      </w:docPartBody>
    </w:docPart>
    <w:docPart>
      <w:docPartPr>
        <w:name w:val="574279843ADD4469AA7C9EC3A53A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85DC7-6610-4133-9EDF-EAA9DDCA4BA0}"/>
      </w:docPartPr>
      <w:docPartBody>
        <w:p w:rsidR="00000000" w:rsidRDefault="00923B54" w:rsidP="00923B54">
          <w:pPr>
            <w:pStyle w:val="574279843ADD4469AA7C9EC3A53A7D57"/>
          </w:pPr>
          <w:r>
            <w:t>Address</w:t>
          </w:r>
        </w:p>
      </w:docPartBody>
    </w:docPart>
    <w:docPart>
      <w:docPartPr>
        <w:name w:val="4788A10723F14826B60B23309260A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14AD7-F385-4D36-8777-F20FADF1A4BF}"/>
      </w:docPartPr>
      <w:docPartBody>
        <w:p w:rsidR="00000000" w:rsidRDefault="00923B54" w:rsidP="00923B54">
          <w:pPr>
            <w:pStyle w:val="4788A10723F14826B60B23309260AF54"/>
          </w:pPr>
          <w:r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B54"/>
    <w:rsid w:val="005A2EFE"/>
    <w:rsid w:val="0092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020694CD81403B916B139DD5CBAF15">
    <w:name w:val="F9020694CD81403B916B139DD5CBAF15"/>
  </w:style>
  <w:style w:type="paragraph" w:customStyle="1" w:styleId="B109118ECAC84F75864AD4B06AF0AD3D">
    <w:name w:val="B109118ECAC84F75864AD4B06AF0AD3D"/>
  </w:style>
  <w:style w:type="paragraph" w:customStyle="1" w:styleId="7BCB3A49944D462BB18F01BB28D6F8FA">
    <w:name w:val="7BCB3A49944D462BB18F01BB28D6F8FA"/>
  </w:style>
  <w:style w:type="paragraph" w:customStyle="1" w:styleId="BB890CBB8E2040209B79F0BC34358A74">
    <w:name w:val="BB890CBB8E2040209B79F0BC34358A74"/>
  </w:style>
  <w:style w:type="paragraph" w:customStyle="1" w:styleId="D9CA097DDC704D7DA0CF3A7E4F64A38E">
    <w:name w:val="D9CA097DDC704D7DA0CF3A7E4F64A38E"/>
  </w:style>
  <w:style w:type="paragraph" w:customStyle="1" w:styleId="BD33493C9E5341E881F1B23DB704186A">
    <w:name w:val="BD33493C9E5341E881F1B23DB704186A"/>
  </w:style>
  <w:style w:type="paragraph" w:customStyle="1" w:styleId="35502FB743FD472E9ADDC7B013FEA3DD">
    <w:name w:val="35502FB743FD472E9ADDC7B013FEA3DD"/>
  </w:style>
  <w:style w:type="paragraph" w:customStyle="1" w:styleId="56DF3FC8431E4320995E37C224E9B402">
    <w:name w:val="56DF3FC8431E4320995E37C224E9B402"/>
  </w:style>
  <w:style w:type="paragraph" w:customStyle="1" w:styleId="4DD6539DF966401992538AB3ECEF7D16">
    <w:name w:val="4DD6539DF966401992538AB3ECEF7D16"/>
  </w:style>
  <w:style w:type="paragraph" w:customStyle="1" w:styleId="2BB563DDDC114188B70897BC484C072D">
    <w:name w:val="2BB563DDDC114188B70897BC484C072D"/>
  </w:style>
  <w:style w:type="paragraph" w:customStyle="1" w:styleId="CB2F4400D0E0451FBC75C8CC8445FD1D">
    <w:name w:val="CB2F4400D0E0451FBC75C8CC8445FD1D"/>
  </w:style>
  <w:style w:type="paragraph" w:customStyle="1" w:styleId="4BDF32AA516F4C9DA94EAC7944A5D48F">
    <w:name w:val="4BDF32AA516F4C9DA94EAC7944A5D48F"/>
  </w:style>
  <w:style w:type="paragraph" w:customStyle="1" w:styleId="14337A8D485740B5A8AB9E929B29D59B">
    <w:name w:val="14337A8D485740B5A8AB9E929B29D59B"/>
  </w:style>
  <w:style w:type="paragraph" w:customStyle="1" w:styleId="403C8806531349F18B1241682B80A46C">
    <w:name w:val="403C8806531349F18B1241682B80A46C"/>
  </w:style>
  <w:style w:type="paragraph" w:customStyle="1" w:styleId="4C662DA5D6104D12A774D1C3A00BF3D0">
    <w:name w:val="4C662DA5D6104D12A774D1C3A00BF3D0"/>
  </w:style>
  <w:style w:type="paragraph" w:customStyle="1" w:styleId="2E911D53D2014AB5BA1ACB5F1A38A208">
    <w:name w:val="2E911D53D2014AB5BA1ACB5F1A38A208"/>
  </w:style>
  <w:style w:type="paragraph" w:customStyle="1" w:styleId="778A3C69E49C46198A8C3E886C8287D3">
    <w:name w:val="778A3C69E49C46198A8C3E886C8287D3"/>
  </w:style>
  <w:style w:type="paragraph" w:customStyle="1" w:styleId="6A35CC8DD7AD4284AF915378F5D8DA31">
    <w:name w:val="6A35CC8DD7AD4284AF915378F5D8DA31"/>
  </w:style>
  <w:style w:type="paragraph" w:customStyle="1" w:styleId="6EA9096EFDF244E48468B91348F1D6B3">
    <w:name w:val="6EA9096EFDF244E48468B91348F1D6B3"/>
  </w:style>
  <w:style w:type="paragraph" w:customStyle="1" w:styleId="B80AC6C41E55495CA0DDDEDD678A987C">
    <w:name w:val="B80AC6C41E55495CA0DDDEDD678A987C"/>
  </w:style>
  <w:style w:type="paragraph" w:customStyle="1" w:styleId="399E56ABE8FA4922AAD027EDE94E6599">
    <w:name w:val="399E56ABE8FA4922AAD027EDE94E6599"/>
  </w:style>
  <w:style w:type="paragraph" w:customStyle="1" w:styleId="140B519133204989980485CEBA4C10FE">
    <w:name w:val="140B519133204989980485CEBA4C10FE"/>
  </w:style>
  <w:style w:type="paragraph" w:customStyle="1" w:styleId="5BADE33B9D5E485EA96C17B09509A0B3">
    <w:name w:val="5BADE33B9D5E485EA96C17B09509A0B3"/>
  </w:style>
  <w:style w:type="paragraph" w:customStyle="1" w:styleId="EE4E7FF9C5744FBBAB719733140DFEA3">
    <w:name w:val="EE4E7FF9C5744FBBAB719733140DFEA3"/>
  </w:style>
  <w:style w:type="paragraph" w:customStyle="1" w:styleId="7D26A3C707EE4BD9A1D4303B890D13E0">
    <w:name w:val="7D26A3C707EE4BD9A1D4303B890D13E0"/>
  </w:style>
  <w:style w:type="paragraph" w:customStyle="1" w:styleId="FD5F8D0B3877411FB52CB4FB5909534B">
    <w:name w:val="FD5F8D0B3877411FB52CB4FB5909534B"/>
  </w:style>
  <w:style w:type="paragraph" w:customStyle="1" w:styleId="D8D1BB1DAD9F43B696DA9FDF366A7411">
    <w:name w:val="D8D1BB1DAD9F43B696DA9FDF366A7411"/>
  </w:style>
  <w:style w:type="paragraph" w:customStyle="1" w:styleId="718A6D5728D84681A50AC61A7B3D36F3">
    <w:name w:val="718A6D5728D84681A50AC61A7B3D36F3"/>
  </w:style>
  <w:style w:type="paragraph" w:customStyle="1" w:styleId="2978C4B0CC7048358C964CF5C636C5E7">
    <w:name w:val="2978C4B0CC7048358C964CF5C636C5E7"/>
  </w:style>
  <w:style w:type="paragraph" w:customStyle="1" w:styleId="B8C6FF268D504B278744DB9403612168">
    <w:name w:val="B8C6FF268D504B278744DB9403612168"/>
  </w:style>
  <w:style w:type="paragraph" w:customStyle="1" w:styleId="4BB1E9BDD6B044D4829022D737E9F8ED">
    <w:name w:val="4BB1E9BDD6B044D4829022D737E9F8ED"/>
  </w:style>
  <w:style w:type="paragraph" w:customStyle="1" w:styleId="6F06C7C0CCAA4FFC92F13209CFE80FC5">
    <w:name w:val="6F06C7C0CCAA4FFC92F13209CFE80FC5"/>
  </w:style>
  <w:style w:type="paragraph" w:customStyle="1" w:styleId="AB823564A53B4290B1104B2F89C7F656">
    <w:name w:val="AB823564A53B4290B1104B2F89C7F656"/>
  </w:style>
  <w:style w:type="paragraph" w:customStyle="1" w:styleId="5A4ED75FFBAF41E39A6B8861A9599FA5">
    <w:name w:val="5A4ED75FFBAF41E39A6B8861A9599FA5"/>
  </w:style>
  <w:style w:type="paragraph" w:customStyle="1" w:styleId="BBF5CDCC114D41BB96E296270289D69E">
    <w:name w:val="BBF5CDCC114D41BB96E296270289D69E"/>
  </w:style>
  <w:style w:type="paragraph" w:customStyle="1" w:styleId="48B4B3C5BB8E4173BC9F2373DEC640E3">
    <w:name w:val="48B4B3C5BB8E4173BC9F2373DEC640E3"/>
  </w:style>
  <w:style w:type="paragraph" w:customStyle="1" w:styleId="0A1E674237764F3C85A5A635DAB19F33">
    <w:name w:val="0A1E674237764F3C85A5A635DAB19F33"/>
  </w:style>
  <w:style w:type="paragraph" w:customStyle="1" w:styleId="B1C03FFF158542CE815E245FAD76738C">
    <w:name w:val="B1C03FFF158542CE815E245FAD76738C"/>
  </w:style>
  <w:style w:type="paragraph" w:customStyle="1" w:styleId="7625026DB1C64F1C9EE4976AD2B3E47C">
    <w:name w:val="7625026DB1C64F1C9EE4976AD2B3E47C"/>
    <w:rsid w:val="00923B54"/>
  </w:style>
  <w:style w:type="paragraph" w:customStyle="1" w:styleId="0EE151D2C08D49F1B86994D3A29793BE">
    <w:name w:val="0EE151D2C08D49F1B86994D3A29793BE"/>
    <w:rsid w:val="00923B54"/>
  </w:style>
  <w:style w:type="paragraph" w:customStyle="1" w:styleId="C22A70B344514E4B8AD637C4EF5C8E59">
    <w:name w:val="C22A70B344514E4B8AD637C4EF5C8E59"/>
    <w:rsid w:val="00923B54"/>
  </w:style>
  <w:style w:type="paragraph" w:customStyle="1" w:styleId="2136DCE34DFA44C39D3D44A90FECC0F0">
    <w:name w:val="2136DCE34DFA44C39D3D44A90FECC0F0"/>
    <w:rsid w:val="00923B54"/>
  </w:style>
  <w:style w:type="paragraph" w:customStyle="1" w:styleId="A7912B207B14458AAFC41C5E25492B1D">
    <w:name w:val="A7912B207B14458AAFC41C5E25492B1D"/>
    <w:rsid w:val="00923B54"/>
  </w:style>
  <w:style w:type="paragraph" w:customStyle="1" w:styleId="0CC28FE67585476088AE928193E37C67">
    <w:name w:val="0CC28FE67585476088AE928193E37C67"/>
    <w:rsid w:val="00923B54"/>
  </w:style>
  <w:style w:type="paragraph" w:customStyle="1" w:styleId="9C1FE30864234F59B4BC4300241E3B8E">
    <w:name w:val="9C1FE30864234F59B4BC4300241E3B8E"/>
    <w:rsid w:val="00923B54"/>
  </w:style>
  <w:style w:type="paragraph" w:customStyle="1" w:styleId="1EF34FA1389549B3B5DCE0431CE84DEB">
    <w:name w:val="1EF34FA1389549B3B5DCE0431CE84DEB"/>
    <w:rsid w:val="00923B54"/>
  </w:style>
  <w:style w:type="paragraph" w:customStyle="1" w:styleId="BF5DB6DEA6364B0C815E583951849056">
    <w:name w:val="BF5DB6DEA6364B0C815E583951849056"/>
    <w:rsid w:val="00923B54"/>
  </w:style>
  <w:style w:type="paragraph" w:customStyle="1" w:styleId="A9FA1501B3DB46348C464E79A21ECC5C">
    <w:name w:val="A9FA1501B3DB46348C464E79A21ECC5C"/>
    <w:rsid w:val="00923B54"/>
  </w:style>
  <w:style w:type="paragraph" w:customStyle="1" w:styleId="AFAB88B69EF64D0FAB426F798335F005">
    <w:name w:val="AFAB88B69EF64D0FAB426F798335F005"/>
    <w:rsid w:val="00923B54"/>
  </w:style>
  <w:style w:type="paragraph" w:customStyle="1" w:styleId="92ABC602FF424749B44CB14C7A3E2302">
    <w:name w:val="92ABC602FF424749B44CB14C7A3E2302"/>
    <w:rsid w:val="00923B54"/>
  </w:style>
  <w:style w:type="paragraph" w:customStyle="1" w:styleId="4C44C3E4E4694EBB9CFB6EAFB7111410">
    <w:name w:val="4C44C3E4E4694EBB9CFB6EAFB7111410"/>
    <w:rsid w:val="00923B54"/>
  </w:style>
  <w:style w:type="paragraph" w:customStyle="1" w:styleId="107431680FC846EC82253EC3F5C05196">
    <w:name w:val="107431680FC846EC82253EC3F5C05196"/>
    <w:rsid w:val="00923B54"/>
  </w:style>
  <w:style w:type="paragraph" w:customStyle="1" w:styleId="534E80743B4146B2B76C98130B22F054">
    <w:name w:val="534E80743B4146B2B76C98130B22F054"/>
    <w:rsid w:val="00923B54"/>
  </w:style>
  <w:style w:type="paragraph" w:customStyle="1" w:styleId="421E86D28FEB4547BC89BBE12DB05A84">
    <w:name w:val="421E86D28FEB4547BC89BBE12DB05A84"/>
    <w:rsid w:val="00923B54"/>
  </w:style>
  <w:style w:type="paragraph" w:customStyle="1" w:styleId="DE312A5B45CD43B3BA8DED17044A1386">
    <w:name w:val="DE312A5B45CD43B3BA8DED17044A1386"/>
    <w:rsid w:val="00923B54"/>
  </w:style>
  <w:style w:type="paragraph" w:customStyle="1" w:styleId="47E3B923FA9B4F96B0F5B31D2EEE1004">
    <w:name w:val="47E3B923FA9B4F96B0F5B31D2EEE1004"/>
    <w:rsid w:val="00923B54"/>
  </w:style>
  <w:style w:type="paragraph" w:customStyle="1" w:styleId="574279843ADD4469AA7C9EC3A53A7D57">
    <w:name w:val="574279843ADD4469AA7C9EC3A53A7D57"/>
    <w:rsid w:val="00923B54"/>
  </w:style>
  <w:style w:type="paragraph" w:customStyle="1" w:styleId="4788A10723F14826B60B23309260AF54">
    <w:name w:val="4788A10723F14826B60B23309260AF54"/>
    <w:rsid w:val="00923B5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020694CD81403B916B139DD5CBAF15">
    <w:name w:val="F9020694CD81403B916B139DD5CBAF15"/>
  </w:style>
  <w:style w:type="paragraph" w:customStyle="1" w:styleId="B109118ECAC84F75864AD4B06AF0AD3D">
    <w:name w:val="B109118ECAC84F75864AD4B06AF0AD3D"/>
  </w:style>
  <w:style w:type="paragraph" w:customStyle="1" w:styleId="7BCB3A49944D462BB18F01BB28D6F8FA">
    <w:name w:val="7BCB3A49944D462BB18F01BB28D6F8FA"/>
  </w:style>
  <w:style w:type="paragraph" w:customStyle="1" w:styleId="BB890CBB8E2040209B79F0BC34358A74">
    <w:name w:val="BB890CBB8E2040209B79F0BC34358A74"/>
  </w:style>
  <w:style w:type="paragraph" w:customStyle="1" w:styleId="D9CA097DDC704D7DA0CF3A7E4F64A38E">
    <w:name w:val="D9CA097DDC704D7DA0CF3A7E4F64A38E"/>
  </w:style>
  <w:style w:type="paragraph" w:customStyle="1" w:styleId="BD33493C9E5341E881F1B23DB704186A">
    <w:name w:val="BD33493C9E5341E881F1B23DB704186A"/>
  </w:style>
  <w:style w:type="paragraph" w:customStyle="1" w:styleId="35502FB743FD472E9ADDC7B013FEA3DD">
    <w:name w:val="35502FB743FD472E9ADDC7B013FEA3DD"/>
  </w:style>
  <w:style w:type="paragraph" w:customStyle="1" w:styleId="56DF3FC8431E4320995E37C224E9B402">
    <w:name w:val="56DF3FC8431E4320995E37C224E9B402"/>
  </w:style>
  <w:style w:type="paragraph" w:customStyle="1" w:styleId="4DD6539DF966401992538AB3ECEF7D16">
    <w:name w:val="4DD6539DF966401992538AB3ECEF7D16"/>
  </w:style>
  <w:style w:type="paragraph" w:customStyle="1" w:styleId="2BB563DDDC114188B70897BC484C072D">
    <w:name w:val="2BB563DDDC114188B70897BC484C072D"/>
  </w:style>
  <w:style w:type="paragraph" w:customStyle="1" w:styleId="CB2F4400D0E0451FBC75C8CC8445FD1D">
    <w:name w:val="CB2F4400D0E0451FBC75C8CC8445FD1D"/>
  </w:style>
  <w:style w:type="paragraph" w:customStyle="1" w:styleId="4BDF32AA516F4C9DA94EAC7944A5D48F">
    <w:name w:val="4BDF32AA516F4C9DA94EAC7944A5D48F"/>
  </w:style>
  <w:style w:type="paragraph" w:customStyle="1" w:styleId="14337A8D485740B5A8AB9E929B29D59B">
    <w:name w:val="14337A8D485740B5A8AB9E929B29D59B"/>
  </w:style>
  <w:style w:type="paragraph" w:customStyle="1" w:styleId="403C8806531349F18B1241682B80A46C">
    <w:name w:val="403C8806531349F18B1241682B80A46C"/>
  </w:style>
  <w:style w:type="paragraph" w:customStyle="1" w:styleId="4C662DA5D6104D12A774D1C3A00BF3D0">
    <w:name w:val="4C662DA5D6104D12A774D1C3A00BF3D0"/>
  </w:style>
  <w:style w:type="paragraph" w:customStyle="1" w:styleId="2E911D53D2014AB5BA1ACB5F1A38A208">
    <w:name w:val="2E911D53D2014AB5BA1ACB5F1A38A208"/>
  </w:style>
  <w:style w:type="paragraph" w:customStyle="1" w:styleId="778A3C69E49C46198A8C3E886C8287D3">
    <w:name w:val="778A3C69E49C46198A8C3E886C8287D3"/>
  </w:style>
  <w:style w:type="paragraph" w:customStyle="1" w:styleId="6A35CC8DD7AD4284AF915378F5D8DA31">
    <w:name w:val="6A35CC8DD7AD4284AF915378F5D8DA31"/>
  </w:style>
  <w:style w:type="paragraph" w:customStyle="1" w:styleId="6EA9096EFDF244E48468B91348F1D6B3">
    <w:name w:val="6EA9096EFDF244E48468B91348F1D6B3"/>
  </w:style>
  <w:style w:type="paragraph" w:customStyle="1" w:styleId="B80AC6C41E55495CA0DDDEDD678A987C">
    <w:name w:val="B80AC6C41E55495CA0DDDEDD678A987C"/>
  </w:style>
  <w:style w:type="paragraph" w:customStyle="1" w:styleId="399E56ABE8FA4922AAD027EDE94E6599">
    <w:name w:val="399E56ABE8FA4922AAD027EDE94E6599"/>
  </w:style>
  <w:style w:type="paragraph" w:customStyle="1" w:styleId="140B519133204989980485CEBA4C10FE">
    <w:name w:val="140B519133204989980485CEBA4C10FE"/>
  </w:style>
  <w:style w:type="paragraph" w:customStyle="1" w:styleId="5BADE33B9D5E485EA96C17B09509A0B3">
    <w:name w:val="5BADE33B9D5E485EA96C17B09509A0B3"/>
  </w:style>
  <w:style w:type="paragraph" w:customStyle="1" w:styleId="EE4E7FF9C5744FBBAB719733140DFEA3">
    <w:name w:val="EE4E7FF9C5744FBBAB719733140DFEA3"/>
  </w:style>
  <w:style w:type="paragraph" w:customStyle="1" w:styleId="7D26A3C707EE4BD9A1D4303B890D13E0">
    <w:name w:val="7D26A3C707EE4BD9A1D4303B890D13E0"/>
  </w:style>
  <w:style w:type="paragraph" w:customStyle="1" w:styleId="FD5F8D0B3877411FB52CB4FB5909534B">
    <w:name w:val="FD5F8D0B3877411FB52CB4FB5909534B"/>
  </w:style>
  <w:style w:type="paragraph" w:customStyle="1" w:styleId="D8D1BB1DAD9F43B696DA9FDF366A7411">
    <w:name w:val="D8D1BB1DAD9F43B696DA9FDF366A7411"/>
  </w:style>
  <w:style w:type="paragraph" w:customStyle="1" w:styleId="718A6D5728D84681A50AC61A7B3D36F3">
    <w:name w:val="718A6D5728D84681A50AC61A7B3D36F3"/>
  </w:style>
  <w:style w:type="paragraph" w:customStyle="1" w:styleId="2978C4B0CC7048358C964CF5C636C5E7">
    <w:name w:val="2978C4B0CC7048358C964CF5C636C5E7"/>
  </w:style>
  <w:style w:type="paragraph" w:customStyle="1" w:styleId="B8C6FF268D504B278744DB9403612168">
    <w:name w:val="B8C6FF268D504B278744DB9403612168"/>
  </w:style>
  <w:style w:type="paragraph" w:customStyle="1" w:styleId="4BB1E9BDD6B044D4829022D737E9F8ED">
    <w:name w:val="4BB1E9BDD6B044D4829022D737E9F8ED"/>
  </w:style>
  <w:style w:type="paragraph" w:customStyle="1" w:styleId="6F06C7C0CCAA4FFC92F13209CFE80FC5">
    <w:name w:val="6F06C7C0CCAA4FFC92F13209CFE80FC5"/>
  </w:style>
  <w:style w:type="paragraph" w:customStyle="1" w:styleId="AB823564A53B4290B1104B2F89C7F656">
    <w:name w:val="AB823564A53B4290B1104B2F89C7F656"/>
  </w:style>
  <w:style w:type="paragraph" w:customStyle="1" w:styleId="5A4ED75FFBAF41E39A6B8861A9599FA5">
    <w:name w:val="5A4ED75FFBAF41E39A6B8861A9599FA5"/>
  </w:style>
  <w:style w:type="paragraph" w:customStyle="1" w:styleId="BBF5CDCC114D41BB96E296270289D69E">
    <w:name w:val="BBF5CDCC114D41BB96E296270289D69E"/>
  </w:style>
  <w:style w:type="paragraph" w:customStyle="1" w:styleId="48B4B3C5BB8E4173BC9F2373DEC640E3">
    <w:name w:val="48B4B3C5BB8E4173BC9F2373DEC640E3"/>
  </w:style>
  <w:style w:type="paragraph" w:customStyle="1" w:styleId="0A1E674237764F3C85A5A635DAB19F33">
    <w:name w:val="0A1E674237764F3C85A5A635DAB19F33"/>
  </w:style>
  <w:style w:type="paragraph" w:customStyle="1" w:styleId="B1C03FFF158542CE815E245FAD76738C">
    <w:name w:val="B1C03FFF158542CE815E245FAD76738C"/>
  </w:style>
  <w:style w:type="paragraph" w:customStyle="1" w:styleId="7625026DB1C64F1C9EE4976AD2B3E47C">
    <w:name w:val="7625026DB1C64F1C9EE4976AD2B3E47C"/>
    <w:rsid w:val="00923B54"/>
  </w:style>
  <w:style w:type="paragraph" w:customStyle="1" w:styleId="0EE151D2C08D49F1B86994D3A29793BE">
    <w:name w:val="0EE151D2C08D49F1B86994D3A29793BE"/>
    <w:rsid w:val="00923B54"/>
  </w:style>
  <w:style w:type="paragraph" w:customStyle="1" w:styleId="C22A70B344514E4B8AD637C4EF5C8E59">
    <w:name w:val="C22A70B344514E4B8AD637C4EF5C8E59"/>
    <w:rsid w:val="00923B54"/>
  </w:style>
  <w:style w:type="paragraph" w:customStyle="1" w:styleId="2136DCE34DFA44C39D3D44A90FECC0F0">
    <w:name w:val="2136DCE34DFA44C39D3D44A90FECC0F0"/>
    <w:rsid w:val="00923B54"/>
  </w:style>
  <w:style w:type="paragraph" w:customStyle="1" w:styleId="A7912B207B14458AAFC41C5E25492B1D">
    <w:name w:val="A7912B207B14458AAFC41C5E25492B1D"/>
    <w:rsid w:val="00923B54"/>
  </w:style>
  <w:style w:type="paragraph" w:customStyle="1" w:styleId="0CC28FE67585476088AE928193E37C67">
    <w:name w:val="0CC28FE67585476088AE928193E37C67"/>
    <w:rsid w:val="00923B54"/>
  </w:style>
  <w:style w:type="paragraph" w:customStyle="1" w:styleId="9C1FE30864234F59B4BC4300241E3B8E">
    <w:name w:val="9C1FE30864234F59B4BC4300241E3B8E"/>
    <w:rsid w:val="00923B54"/>
  </w:style>
  <w:style w:type="paragraph" w:customStyle="1" w:styleId="1EF34FA1389549B3B5DCE0431CE84DEB">
    <w:name w:val="1EF34FA1389549B3B5DCE0431CE84DEB"/>
    <w:rsid w:val="00923B54"/>
  </w:style>
  <w:style w:type="paragraph" w:customStyle="1" w:styleId="BF5DB6DEA6364B0C815E583951849056">
    <w:name w:val="BF5DB6DEA6364B0C815E583951849056"/>
    <w:rsid w:val="00923B54"/>
  </w:style>
  <w:style w:type="paragraph" w:customStyle="1" w:styleId="A9FA1501B3DB46348C464E79A21ECC5C">
    <w:name w:val="A9FA1501B3DB46348C464E79A21ECC5C"/>
    <w:rsid w:val="00923B54"/>
  </w:style>
  <w:style w:type="paragraph" w:customStyle="1" w:styleId="AFAB88B69EF64D0FAB426F798335F005">
    <w:name w:val="AFAB88B69EF64D0FAB426F798335F005"/>
    <w:rsid w:val="00923B54"/>
  </w:style>
  <w:style w:type="paragraph" w:customStyle="1" w:styleId="92ABC602FF424749B44CB14C7A3E2302">
    <w:name w:val="92ABC602FF424749B44CB14C7A3E2302"/>
    <w:rsid w:val="00923B54"/>
  </w:style>
  <w:style w:type="paragraph" w:customStyle="1" w:styleId="4C44C3E4E4694EBB9CFB6EAFB7111410">
    <w:name w:val="4C44C3E4E4694EBB9CFB6EAFB7111410"/>
    <w:rsid w:val="00923B54"/>
  </w:style>
  <w:style w:type="paragraph" w:customStyle="1" w:styleId="107431680FC846EC82253EC3F5C05196">
    <w:name w:val="107431680FC846EC82253EC3F5C05196"/>
    <w:rsid w:val="00923B54"/>
  </w:style>
  <w:style w:type="paragraph" w:customStyle="1" w:styleId="534E80743B4146B2B76C98130B22F054">
    <w:name w:val="534E80743B4146B2B76C98130B22F054"/>
    <w:rsid w:val="00923B54"/>
  </w:style>
  <w:style w:type="paragraph" w:customStyle="1" w:styleId="421E86D28FEB4547BC89BBE12DB05A84">
    <w:name w:val="421E86D28FEB4547BC89BBE12DB05A84"/>
    <w:rsid w:val="00923B54"/>
  </w:style>
  <w:style w:type="paragraph" w:customStyle="1" w:styleId="DE312A5B45CD43B3BA8DED17044A1386">
    <w:name w:val="DE312A5B45CD43B3BA8DED17044A1386"/>
    <w:rsid w:val="00923B54"/>
  </w:style>
  <w:style w:type="paragraph" w:customStyle="1" w:styleId="47E3B923FA9B4F96B0F5B31D2EEE1004">
    <w:name w:val="47E3B923FA9B4F96B0F5B31D2EEE1004"/>
    <w:rsid w:val="00923B54"/>
  </w:style>
  <w:style w:type="paragraph" w:customStyle="1" w:styleId="574279843ADD4469AA7C9EC3A53A7D57">
    <w:name w:val="574279843ADD4469AA7C9EC3A53A7D57"/>
    <w:rsid w:val="00923B54"/>
  </w:style>
  <w:style w:type="paragraph" w:customStyle="1" w:styleId="4788A10723F14826B60B23309260AF54">
    <w:name w:val="4788A10723F14826B60B23309260AF54"/>
    <w:rsid w:val="00923B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Computer_programmer_resume.dotx</Template>
  <TotalTime>173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</dc:creator>
  <cp:lastModifiedBy>future</cp:lastModifiedBy>
  <cp:revision>1</cp:revision>
  <dcterms:created xsi:type="dcterms:W3CDTF">2020-09-05T19:58:00Z</dcterms:created>
  <dcterms:modified xsi:type="dcterms:W3CDTF">2020-09-05T22:55:00Z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